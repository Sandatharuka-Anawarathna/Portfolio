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80"/>
        <w:gridCol w:w="540"/>
        <w:gridCol w:w="6470"/>
      </w:tblGrid>
      <w:tr w:rsidR="001B2ABD" w14:paraId="5C87530E" w14:textId="77777777" w:rsidTr="008C380D">
        <w:trPr>
          <w:trHeight w:val="4410"/>
        </w:trPr>
        <w:tc>
          <w:tcPr>
            <w:tcW w:w="3780" w:type="dxa"/>
            <w:vAlign w:val="bottom"/>
          </w:tcPr>
          <w:p w14:paraId="074D33F5" w14:textId="19AF6931" w:rsidR="001B2ABD" w:rsidRDefault="002A375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88A05CA" wp14:editId="7A368C40">
                  <wp:extent cx="2254250" cy="2898140"/>
                  <wp:effectExtent l="0" t="0" r="0" b="0"/>
                  <wp:docPr id="8769354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935476" name="Picture 87693547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0" cy="289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14:paraId="37CEE2B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6DC86D6" w14:textId="2BE7FE0D" w:rsidR="001B2ABD" w:rsidRPr="002D0A57" w:rsidRDefault="002D0A57" w:rsidP="001B2ABD">
            <w:pPr>
              <w:pStyle w:val="Title"/>
              <w:rPr>
                <w:sz w:val="72"/>
                <w:szCs w:val="72"/>
              </w:rPr>
            </w:pPr>
            <w:r w:rsidRPr="002D0A57">
              <w:rPr>
                <w:sz w:val="72"/>
                <w:szCs w:val="72"/>
              </w:rPr>
              <w:t xml:space="preserve">Sandatharuka </w:t>
            </w:r>
            <w:r w:rsidRPr="002D0A57">
              <w:rPr>
                <w:sz w:val="56"/>
                <w:szCs w:val="56"/>
              </w:rPr>
              <w:t>anawarathna</w:t>
            </w:r>
          </w:p>
          <w:p w14:paraId="252D78FD" w14:textId="1C143396" w:rsidR="001B2ABD" w:rsidRDefault="001B2ABD" w:rsidP="001B2ABD">
            <w:pPr>
              <w:pStyle w:val="Subtitle"/>
            </w:pPr>
          </w:p>
        </w:tc>
      </w:tr>
      <w:tr w:rsidR="001B2ABD" w14:paraId="08D528F9" w14:textId="77777777" w:rsidTr="008C380D">
        <w:tc>
          <w:tcPr>
            <w:tcW w:w="3780" w:type="dxa"/>
          </w:tcPr>
          <w:p w14:paraId="4E8A356C" w14:textId="7739E83D" w:rsidR="001B2ABD" w:rsidRDefault="005F3778" w:rsidP="00036450">
            <w:pPr>
              <w:pStyle w:val="Heading3"/>
            </w:pPr>
            <w:r>
              <w:t>career objective</w:t>
            </w:r>
          </w:p>
          <w:p w14:paraId="77DEDFA4" w14:textId="0C2AC2C5" w:rsidR="00036450" w:rsidRDefault="00036450" w:rsidP="00885829"/>
          <w:p w14:paraId="7B1086AC" w14:textId="19BC46ED" w:rsidR="00885829" w:rsidRDefault="00C26DA1" w:rsidP="00885829">
            <w:r>
              <w:t>F</w:t>
            </w:r>
            <w:r w:rsidRPr="00C26DA1">
              <w:t xml:space="preserve">ollowing a challenging career in an organization where </w:t>
            </w:r>
            <w:r>
              <w:t>I</w:t>
            </w:r>
            <w:r w:rsidRPr="00C26DA1">
              <w:t xml:space="preserve"> can contribute to the growth of the organization with my skills and competencies.</w:t>
            </w:r>
          </w:p>
          <w:p w14:paraId="3C36949C" w14:textId="77777777" w:rsidR="00036450" w:rsidRDefault="00036450" w:rsidP="00036450"/>
          <w:sdt>
            <w:sdtPr>
              <w:id w:val="-1954003311"/>
              <w:placeholder>
                <w:docPart w:val="7DC4CE2761CB49908D8580FC0C6C06D2"/>
              </w:placeholder>
              <w:temporary/>
              <w:showingPlcHdr/>
              <w15:appearance w15:val="hidden"/>
            </w:sdtPr>
            <w:sdtContent>
              <w:p w14:paraId="14EFEC3B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E5223E0DF064AB1993E23AB0B891C54"/>
              </w:placeholder>
              <w:temporary/>
              <w:showingPlcHdr/>
              <w15:appearance w15:val="hidden"/>
            </w:sdtPr>
            <w:sdtContent>
              <w:p w14:paraId="534658D1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CCA2B68" w14:textId="320D7C31" w:rsidR="004D3011" w:rsidRDefault="005059F1" w:rsidP="004D3011">
            <w:r>
              <w:t>0770132675</w:t>
            </w:r>
          </w:p>
          <w:p w14:paraId="02F01AB0" w14:textId="77777777" w:rsidR="004D3011" w:rsidRPr="004D3011" w:rsidRDefault="004D3011" w:rsidP="004D3011"/>
          <w:p w14:paraId="503C869D" w14:textId="5064A52D" w:rsidR="004D3011" w:rsidRDefault="00997EC4" w:rsidP="004D3011">
            <w:r>
              <w:t>ADDRESS:</w:t>
            </w:r>
          </w:p>
          <w:p w14:paraId="3D05031D" w14:textId="4C8FC52D" w:rsidR="004D3011" w:rsidRDefault="00997EC4" w:rsidP="004D3011">
            <w:r>
              <w:t>No 69/1/c weera uditha mw,</w:t>
            </w:r>
          </w:p>
          <w:p w14:paraId="28EAF9D0" w14:textId="77777777" w:rsidR="00997EC4" w:rsidRDefault="00997EC4" w:rsidP="004D3011">
            <w:r>
              <w:t>Hedigama,</w:t>
            </w:r>
          </w:p>
          <w:p w14:paraId="14405D31" w14:textId="37829DC2" w:rsidR="00997EC4" w:rsidRDefault="00997EC4" w:rsidP="004D3011">
            <w:r>
              <w:t>piliyandala</w:t>
            </w:r>
          </w:p>
          <w:p w14:paraId="0455445C" w14:textId="77777777" w:rsidR="004D3011" w:rsidRDefault="004D3011" w:rsidP="004D3011"/>
          <w:sdt>
            <w:sdtPr>
              <w:id w:val="-240260293"/>
              <w:placeholder>
                <w:docPart w:val="5505A0C933AE4EA0924FDF9AFA6F16A1"/>
              </w:placeholder>
              <w:temporary/>
              <w:showingPlcHdr/>
              <w15:appearance w15:val="hidden"/>
            </w:sdtPr>
            <w:sdtContent>
              <w:p w14:paraId="562C2236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6295292" w14:textId="0EC32282" w:rsidR="00036450" w:rsidRPr="00E4381A" w:rsidRDefault="005059F1" w:rsidP="004D3011">
            <w:pPr>
              <w:rPr>
                <w:rStyle w:val="Hyperlink"/>
              </w:rPr>
            </w:pPr>
            <w:r>
              <w:t>sandatharukaanawarathna@gmail.com</w:t>
            </w:r>
          </w:p>
          <w:p w14:paraId="2A51ACE4" w14:textId="265B7E1F" w:rsidR="004D3011" w:rsidRPr="00CB0055" w:rsidRDefault="00014B2B" w:rsidP="00CB0055">
            <w:pPr>
              <w:pStyle w:val="Heading3"/>
            </w:pPr>
            <w:r>
              <w:t>EDUCATION</w:t>
            </w:r>
          </w:p>
          <w:p w14:paraId="40BF5FC9" w14:textId="77777777" w:rsidR="004D3011" w:rsidRDefault="00014B2B" w:rsidP="004D3011">
            <w:r>
              <w:t>ITUM Moratuwa university</w:t>
            </w:r>
          </w:p>
          <w:p w14:paraId="74C5E0A2" w14:textId="1766FFFE" w:rsidR="00014B2B" w:rsidRPr="004D3011" w:rsidRDefault="00014B2B" w:rsidP="00014B2B">
            <w:pPr>
              <w:pStyle w:val="ListParagraph"/>
              <w:numPr>
                <w:ilvl w:val="0"/>
                <w:numId w:val="2"/>
              </w:numPr>
            </w:pPr>
            <w:r>
              <w:t>IT</w:t>
            </w:r>
            <w:r w:rsidR="00C46703">
              <w:t xml:space="preserve"> (Computer Science)</w:t>
            </w:r>
          </w:p>
        </w:tc>
        <w:tc>
          <w:tcPr>
            <w:tcW w:w="540" w:type="dxa"/>
          </w:tcPr>
          <w:p w14:paraId="66479CB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AF0D3D907FA4BDAAF920F1B90D90B62"/>
              </w:placeholder>
              <w:temporary/>
              <w:showingPlcHdr/>
              <w15:appearance w15:val="hidden"/>
            </w:sdtPr>
            <w:sdtContent>
              <w:p w14:paraId="6453E7A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1EBD7D4" w14:textId="1BB0357E" w:rsidR="00036450" w:rsidRPr="00036450" w:rsidRDefault="0000575A" w:rsidP="00B359E4">
            <w:pPr>
              <w:pStyle w:val="Heading4"/>
            </w:pPr>
            <w:r>
              <w:t>Ananda College Colombo 10</w:t>
            </w:r>
          </w:p>
          <w:p w14:paraId="4564C240" w14:textId="06BAC9B8" w:rsidR="00036450" w:rsidRDefault="005059F1" w:rsidP="00036450">
            <w:r>
              <w:t>G.C.E Advance Level</w:t>
            </w:r>
          </w:p>
          <w:p w14:paraId="19CC5339" w14:textId="50190AE7" w:rsidR="005059F1" w:rsidRDefault="005059F1" w:rsidP="00036450">
            <w:r>
              <w:t>Maths       C</w:t>
            </w:r>
          </w:p>
          <w:p w14:paraId="461497AC" w14:textId="5E99DF51" w:rsidR="005059F1" w:rsidRDefault="005059F1" w:rsidP="00036450">
            <w:r>
              <w:t>Physics      C</w:t>
            </w:r>
          </w:p>
          <w:p w14:paraId="26E135B4" w14:textId="6072B2BD" w:rsidR="005059F1" w:rsidRDefault="005059F1" w:rsidP="00036450">
            <w:r>
              <w:t>Chemistry  C</w:t>
            </w:r>
          </w:p>
          <w:p w14:paraId="476EA11D" w14:textId="77777777" w:rsidR="005059F1" w:rsidRDefault="005059F1" w:rsidP="00036450"/>
          <w:p w14:paraId="457CDE80" w14:textId="3C8EE9C4" w:rsidR="00036450" w:rsidRPr="00B359E4" w:rsidRDefault="0000575A" w:rsidP="00B359E4">
            <w:pPr>
              <w:pStyle w:val="Heading4"/>
            </w:pPr>
            <w:r>
              <w:t>D.S Senanayake college Colombo 07</w:t>
            </w:r>
          </w:p>
          <w:p w14:paraId="196C9F4E" w14:textId="1ED46C75" w:rsidR="00036450" w:rsidRDefault="005059F1" w:rsidP="00036450">
            <w:r>
              <w:t>G.C.E Ordinary Level</w:t>
            </w:r>
          </w:p>
          <w:p w14:paraId="0EEA848E" w14:textId="6C339672" w:rsidR="005059F1" w:rsidRDefault="005059F1" w:rsidP="00036450">
            <w:r>
              <w:t>2A’s ,4B’s ,3C’s</w:t>
            </w:r>
          </w:p>
          <w:p w14:paraId="5D8C2775" w14:textId="54C46CDE" w:rsidR="005059F1" w:rsidRDefault="005059F1" w:rsidP="00036450">
            <w:r>
              <w:t xml:space="preserve">Maths  </w:t>
            </w:r>
            <w:r w:rsidR="008C380D">
              <w:t xml:space="preserve"> </w:t>
            </w:r>
            <w:r>
              <w:t xml:space="preserve"> A</w:t>
            </w:r>
          </w:p>
          <w:p w14:paraId="30337ECD" w14:textId="795F36C0" w:rsidR="005059F1" w:rsidRDefault="005059F1" w:rsidP="00036450">
            <w:r>
              <w:t>English</w:t>
            </w:r>
            <w:r w:rsidR="008C380D">
              <w:t xml:space="preserve"> </w:t>
            </w:r>
            <w:r>
              <w:t xml:space="preserve">  C</w:t>
            </w:r>
          </w:p>
          <w:sdt>
            <w:sdtPr>
              <w:id w:val="1001553383"/>
              <w:placeholder>
                <w:docPart w:val="2138550C86E3488EB69A58F9FABB9F57"/>
              </w:placeholder>
              <w:temporary/>
              <w:showingPlcHdr/>
              <w15:appearance w15:val="hidden"/>
            </w:sdtPr>
            <w:sdtContent>
              <w:p w14:paraId="772828FB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AB9277C" w14:textId="0D6ADD51" w:rsidR="00036450" w:rsidRDefault="0000575A" w:rsidP="00B359E4">
            <w:pPr>
              <w:pStyle w:val="Heading4"/>
              <w:rPr>
                <w:bCs/>
              </w:rPr>
            </w:pPr>
            <w:r>
              <w:t>Ceylinco Life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>Insurance Agent</w:t>
            </w:r>
          </w:p>
          <w:p w14:paraId="2560736A" w14:textId="1D9A6F2A" w:rsidR="00036450" w:rsidRDefault="00E82983" w:rsidP="00036450">
            <w:r>
              <w:t>Identified needs and coordinated plans for travel and out-of-town functions.</w:t>
            </w:r>
            <w:r w:rsidR="00036450" w:rsidRPr="00036450">
              <w:t xml:space="preserve"> </w:t>
            </w:r>
          </w:p>
          <w:p w14:paraId="00387E1B" w14:textId="77777777" w:rsidR="004D3011" w:rsidRDefault="004D3011" w:rsidP="00036450"/>
          <w:p w14:paraId="124A880F" w14:textId="3E15AD34" w:rsidR="004D3011" w:rsidRPr="004D3011" w:rsidRDefault="005059F1" w:rsidP="00B359E4">
            <w:pPr>
              <w:pStyle w:val="Heading4"/>
              <w:rPr>
                <w:bCs/>
              </w:rPr>
            </w:pPr>
            <w:r>
              <w:t>Sasira Institute</w:t>
            </w:r>
            <w:r w:rsidR="004D3011" w:rsidRPr="004D3011">
              <w:t xml:space="preserve">  </w:t>
            </w:r>
          </w:p>
          <w:p w14:paraId="443374B4" w14:textId="77777777" w:rsidR="004D3011" w:rsidRDefault="004D3011" w:rsidP="00036450"/>
          <w:sdt>
            <w:sdtPr>
              <w:id w:val="1669594239"/>
              <w:placeholder>
                <w:docPart w:val="9D2BF12D06CE4792BA8A22C1BD58108F"/>
              </w:placeholder>
              <w:temporary/>
              <w:showingPlcHdr/>
              <w15:appearance w15:val="hidden"/>
            </w:sdtPr>
            <w:sdtContent>
              <w:p w14:paraId="0510E434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40F44F4" w14:textId="4C7F991A" w:rsidR="00036450" w:rsidRPr="004D3011" w:rsidRDefault="004E27F3" w:rsidP="004D3011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21593B" wp14:editId="2A01A8FA">
                      <wp:simplePos x="0" y="0"/>
                      <wp:positionH relativeFrom="column">
                        <wp:posOffset>73624</wp:posOffset>
                      </wp:positionH>
                      <wp:positionV relativeFrom="paragraph">
                        <wp:posOffset>102151</wp:posOffset>
                      </wp:positionV>
                      <wp:extent cx="3830128" cy="1009291"/>
                      <wp:effectExtent l="0" t="0" r="0" b="635"/>
                      <wp:wrapNone/>
                      <wp:docPr id="41287710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0128" cy="1009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8B03A7" w14:textId="557584F7" w:rsidR="004E27F3" w:rsidRDefault="004E27F3" w:rsidP="004E27F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Sales expertise</w:t>
                                  </w:r>
                                </w:p>
                                <w:p w14:paraId="7CB29700" w14:textId="4287FA59" w:rsidR="004E27F3" w:rsidRDefault="004E27F3" w:rsidP="004E27F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Accurate Money Handling</w:t>
                                  </w:r>
                                </w:p>
                                <w:p w14:paraId="7D00A42C" w14:textId="3D0DD9C4" w:rsidR="004E27F3" w:rsidRDefault="004E27F3" w:rsidP="004E27F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Loss prevention</w:t>
                                  </w:r>
                                </w:p>
                                <w:p w14:paraId="4FCF9812" w14:textId="0E8A62FE" w:rsidR="004E27F3" w:rsidRDefault="004E27F3" w:rsidP="004E27F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Store opening and closing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2159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.8pt;margin-top:8.05pt;width:301.6pt;height:7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" filled="f" stroked="f" strokeweight=".5pt">
                      <v:textbox>
                        <w:txbxContent>
                          <w:p w14:paraId="158B03A7" w14:textId="557584F7" w:rsidR="004E27F3" w:rsidRDefault="004E27F3" w:rsidP="004E27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Sales expertise</w:t>
                            </w:r>
                          </w:p>
                          <w:p w14:paraId="7CB29700" w14:textId="4287FA59" w:rsidR="004E27F3" w:rsidRDefault="004E27F3" w:rsidP="004E27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Accurate Money Handling</w:t>
                            </w:r>
                          </w:p>
                          <w:p w14:paraId="7D00A42C" w14:textId="3D0DD9C4" w:rsidR="004E27F3" w:rsidRDefault="004E27F3" w:rsidP="004E27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Loss prevention</w:t>
                            </w:r>
                          </w:p>
                          <w:p w14:paraId="4FCF9812" w14:textId="0E8A62FE" w:rsidR="004E27F3" w:rsidRDefault="004E27F3" w:rsidP="004E27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Store opening and closing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21D2055" w14:textId="523F1545" w:rsidR="00985BDC" w:rsidRDefault="00985BDC" w:rsidP="000C45FF">
      <w:pPr>
        <w:tabs>
          <w:tab w:val="left" w:pos="990"/>
        </w:tabs>
      </w:pPr>
      <w:r>
        <w:t xml:space="preserve"> </w:t>
      </w:r>
      <w:r w:rsidR="00581A36">
        <w:t xml:space="preserve"> </w:t>
      </w:r>
      <w:r w:rsidR="00127061">
        <w:t xml:space="preserve"> </w:t>
      </w:r>
      <w:r>
        <w:t>Esoft Metro College</w:t>
      </w:r>
    </w:p>
    <w:p w14:paraId="034C16EC" w14:textId="71A13C75" w:rsidR="00985BDC" w:rsidRDefault="00985BDC" w:rsidP="005F3778">
      <w:pPr>
        <w:pStyle w:val="ListParagraph"/>
        <w:numPr>
          <w:ilvl w:val="0"/>
          <w:numId w:val="2"/>
        </w:numPr>
        <w:tabs>
          <w:tab w:val="left" w:pos="990"/>
        </w:tabs>
      </w:pPr>
      <w:r>
        <w:t>IT</w:t>
      </w:r>
      <w:r w:rsidR="00C46703">
        <w:t xml:space="preserve"> (Software Engineer)</w:t>
      </w:r>
    </w:p>
    <w:p w14:paraId="4D5E9221" w14:textId="032B5CF2" w:rsidR="00C46703" w:rsidRDefault="00C46703" w:rsidP="00C46703">
      <w:pPr>
        <w:tabs>
          <w:tab w:val="left" w:pos="990"/>
        </w:tabs>
        <w:ind w:left="360"/>
      </w:pPr>
      <w:r>
        <w:tab/>
        <w:t>Diploma Completed.</w:t>
      </w:r>
    </w:p>
    <w:p w14:paraId="14806713" w14:textId="77777777" w:rsidR="00E6271E" w:rsidRDefault="00C46703" w:rsidP="00C46703">
      <w:pPr>
        <w:tabs>
          <w:tab w:val="left" w:pos="990"/>
        </w:tabs>
        <w:ind w:left="360"/>
      </w:pPr>
      <w:r>
        <w:tab/>
        <w:t xml:space="preserve">(Power point, Excel, Word, </w:t>
      </w:r>
    </w:p>
    <w:p w14:paraId="66C5AB23" w14:textId="2485CB3A" w:rsidR="00C46703" w:rsidRDefault="00E6271E" w:rsidP="00C46703">
      <w:pPr>
        <w:tabs>
          <w:tab w:val="left" w:pos="990"/>
        </w:tabs>
        <w:ind w:left="360"/>
      </w:pPr>
      <w:r>
        <w:tab/>
        <w:t xml:space="preserve"> </w:t>
      </w:r>
      <w:r w:rsidR="00C46703">
        <w:t>Photoshop</w:t>
      </w:r>
      <w:r w:rsidR="00897409">
        <w:t xml:space="preserve">, </w:t>
      </w:r>
      <w:r w:rsidR="00563AB3">
        <w:t>Programming</w:t>
      </w:r>
      <w:r w:rsidR="00C46703">
        <w:t>)</w:t>
      </w:r>
    </w:p>
    <w:p w14:paraId="1C6476A9" w14:textId="44D776A1" w:rsidR="005F3778" w:rsidRDefault="005F3778" w:rsidP="005F3778">
      <w:pPr>
        <w:pStyle w:val="ListParagraph"/>
        <w:numPr>
          <w:ilvl w:val="0"/>
          <w:numId w:val="2"/>
        </w:numPr>
        <w:tabs>
          <w:tab w:val="left" w:pos="990"/>
        </w:tabs>
      </w:pPr>
      <w:r>
        <w:t>English</w:t>
      </w:r>
    </w:p>
    <w:sectPr w:rsidR="005F3778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4FBBD" w14:textId="77777777" w:rsidR="00E22038" w:rsidRDefault="00E22038" w:rsidP="000C45FF">
      <w:r>
        <w:separator/>
      </w:r>
    </w:p>
  </w:endnote>
  <w:endnote w:type="continuationSeparator" w:id="0">
    <w:p w14:paraId="6FFC845D" w14:textId="77777777" w:rsidR="00E22038" w:rsidRDefault="00E2203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4A0BE" w14:textId="77777777" w:rsidR="00E22038" w:rsidRDefault="00E22038" w:rsidP="000C45FF">
      <w:r>
        <w:separator/>
      </w:r>
    </w:p>
  </w:footnote>
  <w:footnote w:type="continuationSeparator" w:id="0">
    <w:p w14:paraId="56F8B0EB" w14:textId="77777777" w:rsidR="00E22038" w:rsidRDefault="00E2203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D9BC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96893" wp14:editId="410DA8F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61479"/>
    <w:multiLevelType w:val="hybridMultilevel"/>
    <w:tmpl w:val="D62253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22DF5"/>
    <w:multiLevelType w:val="hybridMultilevel"/>
    <w:tmpl w:val="A704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194425">
    <w:abstractNumId w:val="1"/>
  </w:num>
  <w:num w:numId="2" w16cid:durableId="210032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57"/>
    <w:rsid w:val="0000575A"/>
    <w:rsid w:val="00014B2B"/>
    <w:rsid w:val="00036450"/>
    <w:rsid w:val="00094499"/>
    <w:rsid w:val="000C45FF"/>
    <w:rsid w:val="000E3FD1"/>
    <w:rsid w:val="00112054"/>
    <w:rsid w:val="00127061"/>
    <w:rsid w:val="001317D8"/>
    <w:rsid w:val="001525E1"/>
    <w:rsid w:val="00180329"/>
    <w:rsid w:val="0019001F"/>
    <w:rsid w:val="001A74A5"/>
    <w:rsid w:val="001B18A1"/>
    <w:rsid w:val="001B2ABD"/>
    <w:rsid w:val="001E0391"/>
    <w:rsid w:val="001E1759"/>
    <w:rsid w:val="001F1ECC"/>
    <w:rsid w:val="002400EB"/>
    <w:rsid w:val="00256CF7"/>
    <w:rsid w:val="00281FD5"/>
    <w:rsid w:val="002A3757"/>
    <w:rsid w:val="002D0A57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56820"/>
    <w:rsid w:val="004813B3"/>
    <w:rsid w:val="00496591"/>
    <w:rsid w:val="004C63E4"/>
    <w:rsid w:val="004D3011"/>
    <w:rsid w:val="004E27F3"/>
    <w:rsid w:val="005059F1"/>
    <w:rsid w:val="005262AC"/>
    <w:rsid w:val="00563AB3"/>
    <w:rsid w:val="00581A36"/>
    <w:rsid w:val="005E39D5"/>
    <w:rsid w:val="005F3778"/>
    <w:rsid w:val="00600670"/>
    <w:rsid w:val="0062123A"/>
    <w:rsid w:val="006253DC"/>
    <w:rsid w:val="00646E75"/>
    <w:rsid w:val="00676078"/>
    <w:rsid w:val="006771D0"/>
    <w:rsid w:val="006C3D89"/>
    <w:rsid w:val="00715FCB"/>
    <w:rsid w:val="00743101"/>
    <w:rsid w:val="00764C9F"/>
    <w:rsid w:val="007775E1"/>
    <w:rsid w:val="007867A0"/>
    <w:rsid w:val="007927F5"/>
    <w:rsid w:val="00802CA0"/>
    <w:rsid w:val="00885829"/>
    <w:rsid w:val="00897409"/>
    <w:rsid w:val="008C380D"/>
    <w:rsid w:val="009260CD"/>
    <w:rsid w:val="00940A66"/>
    <w:rsid w:val="00952C25"/>
    <w:rsid w:val="00985BDC"/>
    <w:rsid w:val="00997EC4"/>
    <w:rsid w:val="00A10DF6"/>
    <w:rsid w:val="00A2118D"/>
    <w:rsid w:val="00AD0A50"/>
    <w:rsid w:val="00AD76E2"/>
    <w:rsid w:val="00B20152"/>
    <w:rsid w:val="00B359E4"/>
    <w:rsid w:val="00B57D98"/>
    <w:rsid w:val="00B70850"/>
    <w:rsid w:val="00C066B6"/>
    <w:rsid w:val="00C1110A"/>
    <w:rsid w:val="00C26DA1"/>
    <w:rsid w:val="00C37BA1"/>
    <w:rsid w:val="00C46703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2038"/>
    <w:rsid w:val="00E25A26"/>
    <w:rsid w:val="00E4381A"/>
    <w:rsid w:val="00E55D74"/>
    <w:rsid w:val="00E6271E"/>
    <w:rsid w:val="00E8298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98CF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4E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atharuka\AppData\Local\Microsoft\Office\16.0\DTS\en-US%7bB81C9D03-F17B-4BA7-B6E9-2AA7438EC6EE%7d\%7bB7100B8F-0305-4CEB-A48F-8F16967B0260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C4CE2761CB49908D8580FC0C6C0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6098B-11F0-4581-BA85-E14D2A9C47B2}"/>
      </w:docPartPr>
      <w:docPartBody>
        <w:p w:rsidR="00893D40" w:rsidRDefault="00000000">
          <w:pPr>
            <w:pStyle w:val="7DC4CE2761CB49908D8580FC0C6C06D2"/>
          </w:pPr>
          <w:r w:rsidRPr="00CB0055">
            <w:t>Contact</w:t>
          </w:r>
        </w:p>
      </w:docPartBody>
    </w:docPart>
    <w:docPart>
      <w:docPartPr>
        <w:name w:val="7E5223E0DF064AB1993E23AB0B891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EC0B1-1431-4E4B-8FF3-4679B47DA8B7}"/>
      </w:docPartPr>
      <w:docPartBody>
        <w:p w:rsidR="00893D40" w:rsidRDefault="00000000">
          <w:pPr>
            <w:pStyle w:val="7E5223E0DF064AB1993E23AB0B891C54"/>
          </w:pPr>
          <w:r w:rsidRPr="004D3011">
            <w:t>PHONE:</w:t>
          </w:r>
        </w:p>
      </w:docPartBody>
    </w:docPart>
    <w:docPart>
      <w:docPartPr>
        <w:name w:val="5505A0C933AE4EA0924FDF9AFA6F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2D46C-019A-4457-A808-D3B6C0717138}"/>
      </w:docPartPr>
      <w:docPartBody>
        <w:p w:rsidR="00893D40" w:rsidRDefault="00000000">
          <w:pPr>
            <w:pStyle w:val="5505A0C933AE4EA0924FDF9AFA6F16A1"/>
          </w:pPr>
          <w:r w:rsidRPr="004D3011">
            <w:t>EMAIL:</w:t>
          </w:r>
        </w:p>
      </w:docPartBody>
    </w:docPart>
    <w:docPart>
      <w:docPartPr>
        <w:name w:val="4AF0D3D907FA4BDAAF920F1B90D90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8B036-8831-44A8-8638-6FB2FBE04269}"/>
      </w:docPartPr>
      <w:docPartBody>
        <w:p w:rsidR="00893D40" w:rsidRDefault="00000000">
          <w:pPr>
            <w:pStyle w:val="4AF0D3D907FA4BDAAF920F1B90D90B62"/>
          </w:pPr>
          <w:r w:rsidRPr="00036450">
            <w:t>EDUCATION</w:t>
          </w:r>
        </w:p>
      </w:docPartBody>
    </w:docPart>
    <w:docPart>
      <w:docPartPr>
        <w:name w:val="2138550C86E3488EB69A58F9FABB9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C45B2-9B31-4CD9-90DA-7037F1F30089}"/>
      </w:docPartPr>
      <w:docPartBody>
        <w:p w:rsidR="00893D40" w:rsidRDefault="00000000">
          <w:pPr>
            <w:pStyle w:val="2138550C86E3488EB69A58F9FABB9F57"/>
          </w:pPr>
          <w:r w:rsidRPr="00036450">
            <w:t>WORK EXPERIENCE</w:t>
          </w:r>
        </w:p>
      </w:docPartBody>
    </w:docPart>
    <w:docPart>
      <w:docPartPr>
        <w:name w:val="9D2BF12D06CE4792BA8A22C1BD581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8B78A-A22A-464C-86C6-3D30BFC6117F}"/>
      </w:docPartPr>
      <w:docPartBody>
        <w:p w:rsidR="00893D40" w:rsidRDefault="00000000">
          <w:pPr>
            <w:pStyle w:val="9D2BF12D06CE4792BA8A22C1BD58108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06"/>
    <w:rsid w:val="00186206"/>
    <w:rsid w:val="00893D40"/>
    <w:rsid w:val="00E8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C4CE2761CB49908D8580FC0C6C06D2">
    <w:name w:val="7DC4CE2761CB49908D8580FC0C6C06D2"/>
  </w:style>
  <w:style w:type="paragraph" w:customStyle="1" w:styleId="7E5223E0DF064AB1993E23AB0B891C54">
    <w:name w:val="7E5223E0DF064AB1993E23AB0B891C54"/>
  </w:style>
  <w:style w:type="paragraph" w:customStyle="1" w:styleId="5505A0C933AE4EA0924FDF9AFA6F16A1">
    <w:name w:val="5505A0C933AE4EA0924FDF9AFA6F16A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AF0D3D907FA4BDAAF920F1B90D90B62">
    <w:name w:val="4AF0D3D907FA4BDAAF920F1B90D90B62"/>
  </w:style>
  <w:style w:type="paragraph" w:customStyle="1" w:styleId="2138550C86E3488EB69A58F9FABB9F57">
    <w:name w:val="2138550C86E3488EB69A58F9FABB9F5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 w:bidi="ar-SA"/>
      <w14:ligatures w14:val="none"/>
    </w:rPr>
  </w:style>
  <w:style w:type="paragraph" w:customStyle="1" w:styleId="9D2BF12D06CE4792BA8A22C1BD58108F">
    <w:name w:val="9D2BF12D06CE4792BA8A22C1BD5810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{B7100B8F-0305-4CEB-A48F-8F16967B0260}tf00546271_win32.dotx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2023-09-10T14:34:00Z</dcterms:created>
  <dcterms:modified xsi:type="dcterms:W3CDTF">2023-09-18T14:38:00Z</dcterms:modified>
</cp:coreProperties>
</file>